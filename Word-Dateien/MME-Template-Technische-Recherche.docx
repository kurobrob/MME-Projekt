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AE814" w14:textId="77777777" w:rsidR="00700AA2" w:rsidRDefault="00C27921" w:rsidP="00C27921">
      <w:r>
        <w:t>Projektinformationen</w:t>
      </w:r>
    </w:p>
    <w:tbl>
      <w:tblPr>
        <w:tblStyle w:val="Tabellenraster"/>
        <w:tblW w:w="0" w:type="auto"/>
        <w:tblLook w:val="04A0" w:firstRow="1" w:lastRow="0" w:firstColumn="1" w:lastColumn="0" w:noHBand="0" w:noVBand="1"/>
      </w:tblPr>
      <w:tblGrid>
        <w:gridCol w:w="1657"/>
        <w:gridCol w:w="7116"/>
      </w:tblGrid>
      <w:tr w:rsidR="00C27921" w:rsidRPr="00C27921" w14:paraId="1D8C3FDD" w14:textId="77777777" w:rsidTr="00C27921">
        <w:tc>
          <w:tcPr>
            <w:tcW w:w="1624" w:type="dxa"/>
          </w:tcPr>
          <w:p w14:paraId="76162AD8" w14:textId="77777777" w:rsidR="00C27921" w:rsidRPr="00C27921" w:rsidRDefault="00C27921" w:rsidP="00C27921">
            <w:pPr>
              <w:pStyle w:val="LabelInformationen"/>
            </w:pPr>
            <w:r w:rsidRPr="00C27921">
              <w:t>Projekttitel</w:t>
            </w:r>
          </w:p>
        </w:tc>
        <w:tc>
          <w:tcPr>
            <w:tcW w:w="7116" w:type="dxa"/>
          </w:tcPr>
          <w:p w14:paraId="4B7689AB" w14:textId="77777777" w:rsidR="00C27921" w:rsidRPr="00C27921" w:rsidRDefault="00C27921" w:rsidP="00C27921">
            <w:pPr>
              <w:pStyle w:val="InhaltInformationen"/>
            </w:pPr>
            <w:r>
              <w:t>&lt;&lt;Projekttitel&gt;&gt;</w:t>
            </w:r>
          </w:p>
        </w:tc>
      </w:tr>
      <w:tr w:rsidR="00C27921" w:rsidRPr="00C27921" w14:paraId="0F7068D7" w14:textId="77777777" w:rsidTr="00C27921">
        <w:tc>
          <w:tcPr>
            <w:tcW w:w="1624" w:type="dxa"/>
          </w:tcPr>
          <w:p w14:paraId="287AB37D" w14:textId="77777777" w:rsidR="00C27921" w:rsidRPr="00C27921" w:rsidRDefault="00C27921" w:rsidP="00C27921">
            <w:pPr>
              <w:pStyle w:val="LabelInformationen"/>
            </w:pPr>
            <w:r w:rsidRPr="00C27921">
              <w:t>Projektteam</w:t>
            </w:r>
          </w:p>
        </w:tc>
        <w:tc>
          <w:tcPr>
            <w:tcW w:w="7116" w:type="dxa"/>
          </w:tcPr>
          <w:p w14:paraId="064490B7" w14:textId="77777777" w:rsidR="00C27921" w:rsidRPr="00C27921" w:rsidRDefault="00C27921" w:rsidP="00C27921">
            <w:pPr>
              <w:pStyle w:val="InhaltInformationen"/>
            </w:pPr>
            <w:r>
              <w:t>&lt;&lt;Name &amp; Email-Adresse aller Teammitglieder&gt;&gt;</w:t>
            </w:r>
          </w:p>
        </w:tc>
      </w:tr>
      <w:tr w:rsidR="00C27921" w:rsidRPr="00C27921" w14:paraId="04741020" w14:textId="77777777" w:rsidTr="00C27921">
        <w:tc>
          <w:tcPr>
            <w:tcW w:w="1624" w:type="dxa"/>
          </w:tcPr>
          <w:p w14:paraId="6672C7F6" w14:textId="77777777" w:rsidR="00C27921" w:rsidRPr="00C27921" w:rsidRDefault="00C27921" w:rsidP="00C27921">
            <w:pPr>
              <w:pStyle w:val="LabelInformationen"/>
            </w:pPr>
            <w:r>
              <w:t>Schlagworte</w:t>
            </w:r>
          </w:p>
        </w:tc>
        <w:tc>
          <w:tcPr>
            <w:tcW w:w="7116" w:type="dxa"/>
          </w:tcPr>
          <w:p w14:paraId="5C6E099F" w14:textId="77777777" w:rsidR="00C27921" w:rsidRPr="00C27921" w:rsidRDefault="00C27921" w:rsidP="00C27921">
            <w:pPr>
              <w:pStyle w:val="InhaltInformationen"/>
            </w:pPr>
            <w:r>
              <w:t>&lt;&lt;Schlagworte, die Ihr Projekt beschreiben&gt;&gt;</w:t>
            </w:r>
          </w:p>
        </w:tc>
      </w:tr>
    </w:tbl>
    <w:p w14:paraId="739B5CA9" w14:textId="77777777" w:rsidR="00C27921" w:rsidRDefault="00C27921" w:rsidP="00C27921">
      <w:pPr>
        <w:pStyle w:val="ReadmeTemplate"/>
      </w:pPr>
      <w:r w:rsidRPr="00881B90">
        <w:rPr>
          <w:b/>
        </w:rPr>
        <w:t>Informationen zum Template</w:t>
      </w:r>
      <w:r>
        <w:t xml:space="preserve"> </w:t>
      </w:r>
      <w:r w:rsidRPr="00C27921">
        <w:rPr>
          <w:sz w:val="16"/>
        </w:rPr>
        <w:t xml:space="preserve">(löschen Sie diesen Absatz vor der Abgabe </w:t>
      </w:r>
      <w:proofErr w:type="gramStart"/>
      <w:r w:rsidRPr="00C27921">
        <w:rPr>
          <w:sz w:val="16"/>
        </w:rPr>
        <w:t>des ausgefüllten Template</w:t>
      </w:r>
      <w:r w:rsidR="00881B90">
        <w:rPr>
          <w:sz w:val="16"/>
        </w:rPr>
        <w:t>s</w:t>
      </w:r>
      <w:proofErr w:type="gramEnd"/>
      <w:r w:rsidRPr="00C27921">
        <w:rPr>
          <w:sz w:val="16"/>
        </w:rPr>
        <w:t>)</w:t>
      </w:r>
    </w:p>
    <w:p w14:paraId="2A3EB2B6" w14:textId="0BD7ECD2" w:rsidR="00881B90" w:rsidRDefault="00881B90" w:rsidP="00881B90">
      <w:pPr>
        <w:pStyle w:val="ReadmeTemplate"/>
      </w:pPr>
      <w:r>
        <w:t xml:space="preserve">Dieses Dokument dient der </w:t>
      </w:r>
      <w:r w:rsidR="00430C15">
        <w:t>Beschreibung Ihrer Rechenergebnisse bezüglich der technischen Umsetzung Ihrer Anwendung</w:t>
      </w:r>
      <w:r>
        <w:t xml:space="preserve">. Alle Abschnitte, die von Ihnen editiert werden sollen, sind durch folgendes Muster </w:t>
      </w:r>
      <w:r w:rsidRPr="00881B90">
        <w:rPr>
          <w:rFonts w:ascii="Lucida Console" w:hAnsi="Lucida Console"/>
        </w:rPr>
        <w:t>&lt;&lt;Beschreibung des Einzufügenden Inhalts&gt;&gt;</w:t>
      </w:r>
      <w:r>
        <w:t xml:space="preserve"> gekennzeichnet. Reichen Sie das ausgefüllte Template bitte nur als PDF-Version ein.</w:t>
      </w:r>
    </w:p>
    <w:p w14:paraId="425AB893" w14:textId="30C1FFEB" w:rsidR="00C27921" w:rsidRDefault="00881B90" w:rsidP="00881B90">
      <w:pPr>
        <w:pStyle w:val="ReadmeTemplate"/>
      </w:pPr>
      <w:r>
        <w:t xml:space="preserve">Ergänzen Sie die fehlenden Einträge in den Projektinformationen. </w:t>
      </w:r>
      <w:r w:rsidR="00280CF7">
        <w:t xml:space="preserve">Definieren Sie die technischen Grundlagen Ihrer Anwendung. Nennen Sie dazu die Features, die eine besondere Beachtung hinsichtlich der technischen Realisierung erfordern. Untersuchen Sie, welche dieser Features nicht sinnvoll durch eine komplett eigene Implementierung umgesetzt werden können (z.B.: </w:t>
      </w:r>
      <w:r w:rsidR="00280CF7" w:rsidRPr="00280CF7">
        <w:rPr>
          <w:i/>
        </w:rPr>
        <w:t>Game Engine für die Darstellung eines Spiels</w:t>
      </w:r>
      <w:r w:rsidR="00280CF7">
        <w:t xml:space="preserve"> oder </w:t>
      </w:r>
      <w:r w:rsidR="00280CF7" w:rsidRPr="00280CF7">
        <w:rPr>
          <w:i/>
        </w:rPr>
        <w:t xml:space="preserve">Datenbankanbindung für die </w:t>
      </w:r>
      <w:proofErr w:type="spellStart"/>
      <w:r w:rsidR="00280CF7" w:rsidRPr="00280CF7">
        <w:rPr>
          <w:i/>
        </w:rPr>
        <w:t>Persistierung</w:t>
      </w:r>
      <w:proofErr w:type="spellEnd"/>
      <w:r w:rsidR="00280CF7" w:rsidRPr="00280CF7">
        <w:rPr>
          <w:i/>
        </w:rPr>
        <w:t xml:space="preserve"> von Nutzerdaten</w:t>
      </w:r>
      <w:r w:rsidR="00280CF7">
        <w:t>)</w:t>
      </w:r>
      <w:r w:rsidR="003D3C4D">
        <w:t xml:space="preserve"> oder den Rüc</w:t>
      </w:r>
      <w:r w:rsidR="00D92944">
        <w:t xml:space="preserve">kgriff auf externe Datenquellen </w:t>
      </w:r>
      <w:r w:rsidR="003D3C4D">
        <w:t>erfordern</w:t>
      </w:r>
      <w:r w:rsidR="00280CF7">
        <w:t xml:space="preserve">. Geben Sie </w:t>
      </w:r>
      <w:r w:rsidR="00DF09F2">
        <w:t xml:space="preserve">anschließend an, </w:t>
      </w:r>
      <w:r w:rsidR="00DD547F">
        <w:t>mit welchen Browser- bzw. Javascript</w:t>
      </w:r>
      <w:r w:rsidR="00280CF7">
        <w:t>-Features oder externen Bibliotheken/Komponenten</w:t>
      </w:r>
      <w:r w:rsidR="00AE16EE">
        <w:t>/APIs</w:t>
      </w:r>
      <w:r w:rsidR="00280CF7">
        <w:t xml:space="preserve"> Sie diese Features umsetzen möchten.</w:t>
      </w:r>
      <w:r w:rsidR="00910562">
        <w:t xml:space="preserve"> Begründen Sie die Auswahl und beschreiben Sie kurz, welche Schritte Sie unternommen haben um zu testen, ob die gewählte Lösung tatsächlich einsetzbar ist und den Anforderungen entspricht.</w:t>
      </w:r>
      <w:r w:rsidR="00910562" w:rsidRPr="00910562">
        <w:t xml:space="preserve"> </w:t>
      </w:r>
      <w:r w:rsidR="00910562">
        <w:t xml:space="preserve">Wenn möglich, listen Sie auch Alternativen auf, auf die Sie bei der Recherche gestoßen sind. </w:t>
      </w:r>
      <w:r w:rsidR="00EF455D">
        <w:t>Geben Sie als Quelle jeweils den Link zur ausgewählten Library/Komponente an.</w:t>
      </w:r>
    </w:p>
    <w:p w14:paraId="2D67ABAE" w14:textId="77777777" w:rsidR="00C27921" w:rsidRPr="00C27921" w:rsidRDefault="00C27921" w:rsidP="00C27921">
      <w:pPr>
        <w:pStyle w:val="AktuellesDatum"/>
      </w:pPr>
      <w:r w:rsidRPr="00C27921">
        <w:t xml:space="preserve">Stand </w:t>
      </w:r>
      <w:r w:rsidR="00C65545">
        <w:fldChar w:fldCharType="begin"/>
      </w:r>
      <w:r w:rsidR="00C65545">
        <w:instrText xml:space="preserve"> DATE  \* MERGEFORM</w:instrText>
      </w:r>
      <w:r w:rsidR="00C65545">
        <w:instrText xml:space="preserve">AT </w:instrText>
      </w:r>
      <w:r w:rsidR="00C65545">
        <w:fldChar w:fldCharType="separate"/>
      </w:r>
      <w:r w:rsidR="00112FBD">
        <w:rPr>
          <w:noProof/>
        </w:rPr>
        <w:t>18.01.17</w:t>
      </w:r>
      <w:r w:rsidR="00C65545">
        <w:rPr>
          <w:noProof/>
        </w:rPr>
        <w:fldChar w:fldCharType="end"/>
      </w:r>
    </w:p>
    <w:p w14:paraId="7D32089A" w14:textId="111E9FA7" w:rsidR="00AA2B95" w:rsidRPr="00C27921" w:rsidRDefault="00280CF7" w:rsidP="00C27921">
      <w:pPr>
        <w:pStyle w:val="Titel"/>
      </w:pPr>
      <w:r>
        <w:t>Technische Recherche</w:t>
      </w:r>
      <w:r w:rsidR="00881B90">
        <w:t>: &lt;&lt;</w:t>
      </w:r>
      <w:r w:rsidR="00C27921">
        <w:t>Projekttitel</w:t>
      </w:r>
      <w:r w:rsidR="00881B90">
        <w:t>&gt;&gt;</w:t>
      </w:r>
    </w:p>
    <w:p w14:paraId="0380E659" w14:textId="5F54378B" w:rsidR="000827B3" w:rsidRDefault="00280CF7" w:rsidP="00107DA0">
      <w:pPr>
        <w:pStyle w:val="Abschnitt"/>
      </w:pPr>
      <w:r>
        <w:t>Technische Vorrausetzungen</w:t>
      </w:r>
    </w:p>
    <w:p w14:paraId="6AF0B068" w14:textId="52D60D8E" w:rsidR="005C7706" w:rsidRDefault="005C7706" w:rsidP="005C7706">
      <w:r>
        <w:t xml:space="preserve">&lt;&lt;Beschreibung der Features, die eine besondere technische Beachtung erfordern. </w:t>
      </w:r>
      <w:proofErr w:type="spellStart"/>
      <w:r>
        <w:t>Z.b.</w:t>
      </w:r>
      <w:proofErr w:type="spellEnd"/>
      <w:r>
        <w:t>: DOM-Manipulation, Effekte/Animationen/ Daten-Visualisierung, Speichern von Daten</w:t>
      </w:r>
      <w:r w:rsidR="00E57FA9">
        <w:t>, ...</w:t>
      </w:r>
      <w:r>
        <w:t>&gt;&gt;</w:t>
      </w:r>
    </w:p>
    <w:p w14:paraId="4A0271B9" w14:textId="06346AC9" w:rsidR="00280CF7" w:rsidRDefault="00280CF7" w:rsidP="00107DA0">
      <w:pPr>
        <w:pStyle w:val="Abschnitt"/>
      </w:pPr>
      <w:r>
        <w:t>Technische Recherche</w:t>
      </w:r>
    </w:p>
    <w:tbl>
      <w:tblPr>
        <w:tblStyle w:val="Tabellenraster"/>
        <w:tblW w:w="0" w:type="auto"/>
        <w:tblInd w:w="-33" w:type="dxa"/>
        <w:tblLayout w:type="fixed"/>
        <w:tblLook w:val="04A0" w:firstRow="1" w:lastRow="0" w:firstColumn="1" w:lastColumn="0" w:noHBand="0" w:noVBand="1"/>
      </w:tblPr>
      <w:tblGrid>
        <w:gridCol w:w="1276"/>
        <w:gridCol w:w="1843"/>
        <w:gridCol w:w="2977"/>
        <w:gridCol w:w="2125"/>
        <w:gridCol w:w="1094"/>
      </w:tblGrid>
      <w:tr w:rsidR="00280CF7" w:rsidRPr="00953D89" w14:paraId="38D777D3" w14:textId="77777777" w:rsidTr="00112FBD">
        <w:tc>
          <w:tcPr>
            <w:tcW w:w="1276" w:type="dxa"/>
            <w:shd w:val="clear" w:color="auto" w:fill="AE1C5D"/>
            <w:vAlign w:val="center"/>
          </w:tcPr>
          <w:p w14:paraId="11798E0F" w14:textId="77777777" w:rsidR="00280CF7" w:rsidRPr="00953D89" w:rsidRDefault="00280CF7" w:rsidP="00280CF7">
            <w:pPr>
              <w:pStyle w:val="Info"/>
              <w:jc w:val="center"/>
              <w:rPr>
                <w:color w:val="FFFFFF" w:themeColor="background1"/>
                <w:sz w:val="16"/>
              </w:rPr>
            </w:pPr>
            <w:r w:rsidRPr="00953D89">
              <w:rPr>
                <w:color w:val="FFFFFF" w:themeColor="background1"/>
                <w:sz w:val="16"/>
              </w:rPr>
              <w:t>Feature</w:t>
            </w:r>
          </w:p>
        </w:tc>
        <w:tc>
          <w:tcPr>
            <w:tcW w:w="1843" w:type="dxa"/>
            <w:shd w:val="clear" w:color="auto" w:fill="AE1C5D"/>
            <w:vAlign w:val="center"/>
          </w:tcPr>
          <w:p w14:paraId="7F4B8AB8" w14:textId="712E0782" w:rsidR="00280CF7" w:rsidRPr="00112FBD" w:rsidRDefault="00280CF7" w:rsidP="00280CF7">
            <w:pPr>
              <w:pStyle w:val="Info"/>
              <w:jc w:val="center"/>
              <w:rPr>
                <w:color w:val="FFFFFF" w:themeColor="background1"/>
                <w:sz w:val="16"/>
                <w:lang w:val="en-US"/>
              </w:rPr>
            </w:pPr>
            <w:r w:rsidRPr="00112FBD">
              <w:rPr>
                <w:color w:val="FFFFFF" w:themeColor="background1"/>
                <w:sz w:val="16"/>
                <w:lang w:val="en-US"/>
              </w:rPr>
              <w:t>Framework / Library /</w:t>
            </w:r>
            <w:r w:rsidR="006C7D04" w:rsidRPr="00112FBD">
              <w:rPr>
                <w:color w:val="FFFFFF" w:themeColor="background1"/>
                <w:sz w:val="16"/>
                <w:lang w:val="en-US"/>
              </w:rPr>
              <w:t xml:space="preserve"> API /</w:t>
            </w:r>
            <w:r w:rsidRPr="00112FBD">
              <w:rPr>
                <w:color w:val="FFFFFF" w:themeColor="background1"/>
                <w:sz w:val="16"/>
                <w:lang w:val="en-US"/>
              </w:rPr>
              <w:t xml:space="preserve"> Browser Feature</w:t>
            </w:r>
          </w:p>
        </w:tc>
        <w:tc>
          <w:tcPr>
            <w:tcW w:w="2977" w:type="dxa"/>
            <w:shd w:val="clear" w:color="auto" w:fill="AE1C5D"/>
            <w:vAlign w:val="center"/>
          </w:tcPr>
          <w:p w14:paraId="1015BAAB" w14:textId="77777777" w:rsidR="00280CF7" w:rsidRPr="00953D89" w:rsidRDefault="00280CF7" w:rsidP="00280CF7">
            <w:pPr>
              <w:pStyle w:val="Info"/>
              <w:jc w:val="center"/>
              <w:rPr>
                <w:color w:val="FFFFFF" w:themeColor="background1"/>
                <w:sz w:val="16"/>
              </w:rPr>
            </w:pPr>
            <w:r w:rsidRPr="00953D89">
              <w:rPr>
                <w:color w:val="FFFFFF" w:themeColor="background1"/>
                <w:sz w:val="16"/>
              </w:rPr>
              <w:t>Ausgesucht weil</w:t>
            </w:r>
          </w:p>
        </w:tc>
        <w:tc>
          <w:tcPr>
            <w:tcW w:w="2125" w:type="dxa"/>
            <w:shd w:val="clear" w:color="auto" w:fill="AE1C5D"/>
            <w:vAlign w:val="center"/>
          </w:tcPr>
          <w:p w14:paraId="2CA6F57C" w14:textId="77777777" w:rsidR="00280CF7" w:rsidRPr="00953D89" w:rsidRDefault="00280CF7" w:rsidP="00280CF7">
            <w:pPr>
              <w:pStyle w:val="Info"/>
              <w:jc w:val="center"/>
              <w:rPr>
                <w:color w:val="FFFFFF" w:themeColor="background1"/>
                <w:sz w:val="16"/>
              </w:rPr>
            </w:pPr>
            <w:proofErr w:type="spellStart"/>
            <w:r w:rsidRPr="00953D89">
              <w:rPr>
                <w:color w:val="FFFFFF" w:themeColor="background1"/>
                <w:sz w:val="16"/>
              </w:rPr>
              <w:t>Testing</w:t>
            </w:r>
            <w:proofErr w:type="spellEnd"/>
          </w:p>
        </w:tc>
        <w:tc>
          <w:tcPr>
            <w:tcW w:w="1094" w:type="dxa"/>
            <w:shd w:val="clear" w:color="auto" w:fill="AE1C5D"/>
            <w:vAlign w:val="center"/>
          </w:tcPr>
          <w:p w14:paraId="1C2454D7" w14:textId="77777777" w:rsidR="00280CF7" w:rsidRPr="00953D89" w:rsidRDefault="00280CF7" w:rsidP="00280CF7">
            <w:pPr>
              <w:pStyle w:val="Info"/>
              <w:jc w:val="center"/>
              <w:rPr>
                <w:color w:val="FFFFFF" w:themeColor="background1"/>
                <w:sz w:val="16"/>
              </w:rPr>
            </w:pPr>
            <w:r w:rsidRPr="00953D89">
              <w:rPr>
                <w:color w:val="FFFFFF" w:themeColor="background1"/>
                <w:sz w:val="16"/>
              </w:rPr>
              <w:t>Mögliche Alternativen</w:t>
            </w:r>
          </w:p>
        </w:tc>
      </w:tr>
      <w:tr w:rsidR="00280CF7" w:rsidRPr="00CF5977" w14:paraId="5AD98EC9" w14:textId="77777777" w:rsidTr="00112FBD">
        <w:tc>
          <w:tcPr>
            <w:tcW w:w="1276" w:type="dxa"/>
          </w:tcPr>
          <w:p w14:paraId="3D1CAA93" w14:textId="416846C3" w:rsidR="00280CF7" w:rsidRPr="00CF5977" w:rsidRDefault="00280CF7" w:rsidP="00280CF7">
            <w:pPr>
              <w:pStyle w:val="Info"/>
              <w:rPr>
                <w:sz w:val="18"/>
              </w:rPr>
            </w:pPr>
            <w:r>
              <w:rPr>
                <w:sz w:val="18"/>
              </w:rPr>
              <w:t>&lt;&lt;Feature&gt;&gt;</w:t>
            </w:r>
          </w:p>
        </w:tc>
        <w:tc>
          <w:tcPr>
            <w:tcW w:w="1843" w:type="dxa"/>
          </w:tcPr>
          <w:p w14:paraId="0FC8A9D7" w14:textId="37259D39" w:rsidR="00280CF7" w:rsidRPr="00CF5977" w:rsidRDefault="00280CF7" w:rsidP="00280CF7">
            <w:pPr>
              <w:pStyle w:val="Info"/>
              <w:rPr>
                <w:sz w:val="18"/>
              </w:rPr>
            </w:pPr>
            <w:r>
              <w:rPr>
                <w:sz w:val="18"/>
              </w:rPr>
              <w:t>&lt;&lt;Framework /</w:t>
            </w:r>
            <w:r w:rsidR="006C7D04">
              <w:rPr>
                <w:sz w:val="18"/>
              </w:rPr>
              <w:t xml:space="preserve"> </w:t>
            </w:r>
            <w:proofErr w:type="gramStart"/>
            <w:r>
              <w:rPr>
                <w:sz w:val="18"/>
              </w:rPr>
              <w:t>Library  /</w:t>
            </w:r>
            <w:proofErr w:type="gramEnd"/>
            <w:r>
              <w:rPr>
                <w:sz w:val="18"/>
              </w:rPr>
              <w:t xml:space="preserve"> </w:t>
            </w:r>
            <w:r w:rsidR="006C7D04">
              <w:rPr>
                <w:sz w:val="18"/>
              </w:rPr>
              <w:t>API / Featu</w:t>
            </w:r>
            <w:r>
              <w:rPr>
                <w:sz w:val="18"/>
              </w:rPr>
              <w:t>r</w:t>
            </w:r>
            <w:r w:rsidR="006C7D04">
              <w:rPr>
                <w:sz w:val="18"/>
              </w:rPr>
              <w:t>e</w:t>
            </w:r>
            <w:r>
              <w:rPr>
                <w:sz w:val="18"/>
              </w:rPr>
              <w:t>&gt;&gt;</w:t>
            </w:r>
          </w:p>
        </w:tc>
        <w:tc>
          <w:tcPr>
            <w:tcW w:w="2977" w:type="dxa"/>
          </w:tcPr>
          <w:p w14:paraId="202847D1" w14:textId="5C120B82" w:rsidR="00280CF7" w:rsidRDefault="00280CF7" w:rsidP="00280CF7">
            <w:pPr>
              <w:pStyle w:val="Info"/>
              <w:rPr>
                <w:sz w:val="18"/>
              </w:rPr>
            </w:pPr>
            <w:r>
              <w:rPr>
                <w:sz w:val="18"/>
              </w:rPr>
              <w:t>&lt;&lt;Motivation und Begründung der Auswahl&gt;&gt;</w:t>
            </w:r>
          </w:p>
        </w:tc>
        <w:tc>
          <w:tcPr>
            <w:tcW w:w="2125" w:type="dxa"/>
          </w:tcPr>
          <w:p w14:paraId="4457E4EF" w14:textId="11968F44" w:rsidR="00280CF7" w:rsidRDefault="00280CF7" w:rsidP="00280CF7">
            <w:pPr>
              <w:pStyle w:val="Info"/>
              <w:rPr>
                <w:sz w:val="18"/>
              </w:rPr>
            </w:pPr>
            <w:r>
              <w:rPr>
                <w:sz w:val="18"/>
              </w:rPr>
              <w:t xml:space="preserve">&lt;&lt;Maßnahmen, die zum Testen der ausgewählten Komponenten </w:t>
            </w:r>
            <w:r>
              <w:rPr>
                <w:sz w:val="18"/>
              </w:rPr>
              <w:lastRenderedPageBreak/>
              <w:t>durchgeführt wurden&gt;&gt;</w:t>
            </w:r>
          </w:p>
        </w:tc>
        <w:tc>
          <w:tcPr>
            <w:tcW w:w="1094" w:type="dxa"/>
          </w:tcPr>
          <w:p w14:paraId="7AF66DA7" w14:textId="7ECF5F59" w:rsidR="00280CF7" w:rsidRPr="00CF5977" w:rsidRDefault="00280CF7" w:rsidP="00280CF7">
            <w:pPr>
              <w:pStyle w:val="Info"/>
              <w:rPr>
                <w:sz w:val="18"/>
              </w:rPr>
            </w:pPr>
            <w:r>
              <w:rPr>
                <w:sz w:val="18"/>
              </w:rPr>
              <w:lastRenderedPageBreak/>
              <w:t>&lt;&lt;Alternativen&gt;&gt;</w:t>
            </w:r>
          </w:p>
        </w:tc>
      </w:tr>
      <w:tr w:rsidR="00112FBD" w:rsidRPr="00CF5977" w14:paraId="29412571" w14:textId="77777777" w:rsidTr="00112FBD">
        <w:tc>
          <w:tcPr>
            <w:tcW w:w="1276" w:type="dxa"/>
          </w:tcPr>
          <w:p w14:paraId="048B951A" w14:textId="43463552" w:rsidR="00112FBD" w:rsidRDefault="00112FBD" w:rsidP="00280CF7">
            <w:pPr>
              <w:pStyle w:val="Info"/>
              <w:rPr>
                <w:sz w:val="18"/>
              </w:rPr>
            </w:pPr>
            <w:r>
              <w:rPr>
                <w:sz w:val="18"/>
              </w:rPr>
              <w:lastRenderedPageBreak/>
              <w:t>User-Login</w:t>
            </w:r>
          </w:p>
        </w:tc>
        <w:tc>
          <w:tcPr>
            <w:tcW w:w="1843" w:type="dxa"/>
          </w:tcPr>
          <w:p w14:paraId="79E3C442" w14:textId="77785963" w:rsidR="00112FBD" w:rsidRDefault="00112FBD" w:rsidP="00280CF7">
            <w:pPr>
              <w:pStyle w:val="Info"/>
              <w:rPr>
                <w:sz w:val="18"/>
              </w:rPr>
            </w:pPr>
            <w:proofErr w:type="spellStart"/>
            <w:r>
              <w:rPr>
                <w:sz w:val="18"/>
              </w:rPr>
              <w:t>Node</w:t>
            </w:r>
            <w:proofErr w:type="spellEnd"/>
            <w:r>
              <w:rPr>
                <w:sz w:val="18"/>
              </w:rPr>
              <w:t xml:space="preserve">, </w:t>
            </w:r>
            <w:proofErr w:type="spellStart"/>
            <w:r>
              <w:rPr>
                <w:sz w:val="18"/>
              </w:rPr>
              <w:t>MongoDB</w:t>
            </w:r>
            <w:proofErr w:type="spellEnd"/>
          </w:p>
        </w:tc>
        <w:tc>
          <w:tcPr>
            <w:tcW w:w="2977" w:type="dxa"/>
          </w:tcPr>
          <w:p w14:paraId="31ED128F" w14:textId="77777777" w:rsidR="00112FBD" w:rsidRDefault="00112FBD" w:rsidP="00280CF7">
            <w:pPr>
              <w:pStyle w:val="Info"/>
              <w:rPr>
                <w:sz w:val="18"/>
              </w:rPr>
            </w:pPr>
          </w:p>
        </w:tc>
        <w:tc>
          <w:tcPr>
            <w:tcW w:w="2125" w:type="dxa"/>
          </w:tcPr>
          <w:p w14:paraId="6EEDD814" w14:textId="77777777" w:rsidR="00112FBD" w:rsidRDefault="00112FBD" w:rsidP="00280CF7">
            <w:pPr>
              <w:pStyle w:val="Info"/>
              <w:rPr>
                <w:sz w:val="18"/>
              </w:rPr>
            </w:pPr>
          </w:p>
        </w:tc>
        <w:tc>
          <w:tcPr>
            <w:tcW w:w="1094" w:type="dxa"/>
          </w:tcPr>
          <w:p w14:paraId="35877931" w14:textId="77777777" w:rsidR="00112FBD" w:rsidRDefault="00112FBD" w:rsidP="00280CF7">
            <w:pPr>
              <w:pStyle w:val="Info"/>
              <w:rPr>
                <w:sz w:val="18"/>
              </w:rPr>
            </w:pPr>
          </w:p>
        </w:tc>
      </w:tr>
      <w:tr w:rsidR="00112FBD" w:rsidRPr="00CF5977" w14:paraId="1B83F99E" w14:textId="77777777" w:rsidTr="00112FBD">
        <w:trPr>
          <w:trHeight w:val="181"/>
        </w:trPr>
        <w:tc>
          <w:tcPr>
            <w:tcW w:w="1276" w:type="dxa"/>
          </w:tcPr>
          <w:p w14:paraId="4F309A0E" w14:textId="310BF2CC" w:rsidR="00112FBD" w:rsidRDefault="00112FBD" w:rsidP="00280CF7">
            <w:pPr>
              <w:pStyle w:val="Info"/>
              <w:rPr>
                <w:sz w:val="18"/>
              </w:rPr>
            </w:pPr>
            <w:r>
              <w:rPr>
                <w:sz w:val="18"/>
              </w:rPr>
              <w:t>Spiellogik</w:t>
            </w:r>
          </w:p>
        </w:tc>
        <w:tc>
          <w:tcPr>
            <w:tcW w:w="1843" w:type="dxa"/>
          </w:tcPr>
          <w:p w14:paraId="1692F3D7" w14:textId="326E5221" w:rsidR="00112FBD" w:rsidRDefault="00112FBD" w:rsidP="00280CF7">
            <w:pPr>
              <w:pStyle w:val="Info"/>
              <w:rPr>
                <w:sz w:val="18"/>
              </w:rPr>
            </w:pPr>
            <w:proofErr w:type="spellStart"/>
            <w:r>
              <w:rPr>
                <w:sz w:val="18"/>
              </w:rPr>
              <w:t>Phaser</w:t>
            </w:r>
            <w:proofErr w:type="spellEnd"/>
          </w:p>
        </w:tc>
        <w:tc>
          <w:tcPr>
            <w:tcW w:w="2977" w:type="dxa"/>
          </w:tcPr>
          <w:p w14:paraId="1EA13009" w14:textId="77777777" w:rsidR="00112FBD" w:rsidRDefault="00112FBD" w:rsidP="00280CF7">
            <w:pPr>
              <w:pStyle w:val="Info"/>
              <w:rPr>
                <w:sz w:val="18"/>
              </w:rPr>
            </w:pPr>
          </w:p>
        </w:tc>
        <w:tc>
          <w:tcPr>
            <w:tcW w:w="2125" w:type="dxa"/>
          </w:tcPr>
          <w:p w14:paraId="28BC9433" w14:textId="77777777" w:rsidR="00112FBD" w:rsidRDefault="00112FBD" w:rsidP="00280CF7">
            <w:pPr>
              <w:pStyle w:val="Info"/>
              <w:rPr>
                <w:sz w:val="18"/>
              </w:rPr>
            </w:pPr>
          </w:p>
        </w:tc>
        <w:tc>
          <w:tcPr>
            <w:tcW w:w="1094" w:type="dxa"/>
          </w:tcPr>
          <w:p w14:paraId="658E3494" w14:textId="77777777" w:rsidR="00112FBD" w:rsidRDefault="00112FBD" w:rsidP="00280CF7">
            <w:pPr>
              <w:pStyle w:val="Info"/>
              <w:rPr>
                <w:sz w:val="18"/>
              </w:rPr>
            </w:pPr>
          </w:p>
        </w:tc>
      </w:tr>
      <w:tr w:rsidR="00112FBD" w:rsidRPr="00CF5977" w14:paraId="4F7485EC" w14:textId="77777777" w:rsidTr="00112FBD">
        <w:trPr>
          <w:trHeight w:val="181"/>
        </w:trPr>
        <w:tc>
          <w:tcPr>
            <w:tcW w:w="1276" w:type="dxa"/>
          </w:tcPr>
          <w:p w14:paraId="1DD414CD" w14:textId="44427C36" w:rsidR="00112FBD" w:rsidRDefault="00112FBD" w:rsidP="00280CF7">
            <w:pPr>
              <w:pStyle w:val="Info"/>
              <w:rPr>
                <w:sz w:val="18"/>
              </w:rPr>
            </w:pPr>
            <w:r>
              <w:rPr>
                <w:sz w:val="18"/>
              </w:rPr>
              <w:t>Spielwelt</w:t>
            </w:r>
          </w:p>
        </w:tc>
        <w:tc>
          <w:tcPr>
            <w:tcW w:w="1843" w:type="dxa"/>
          </w:tcPr>
          <w:p w14:paraId="6C2ECB25" w14:textId="45A40D6A" w:rsidR="00112FBD" w:rsidRDefault="00112FBD" w:rsidP="00280CF7">
            <w:pPr>
              <w:pStyle w:val="Info"/>
              <w:rPr>
                <w:sz w:val="18"/>
              </w:rPr>
            </w:pPr>
            <w:r>
              <w:rPr>
                <w:sz w:val="18"/>
              </w:rPr>
              <w:t>Illustrator, Photoshop</w:t>
            </w:r>
          </w:p>
        </w:tc>
        <w:tc>
          <w:tcPr>
            <w:tcW w:w="2977" w:type="dxa"/>
          </w:tcPr>
          <w:p w14:paraId="5A344001" w14:textId="77777777" w:rsidR="00112FBD" w:rsidRDefault="00112FBD" w:rsidP="00280CF7">
            <w:pPr>
              <w:pStyle w:val="Info"/>
              <w:rPr>
                <w:sz w:val="18"/>
              </w:rPr>
            </w:pPr>
          </w:p>
        </w:tc>
        <w:tc>
          <w:tcPr>
            <w:tcW w:w="2125" w:type="dxa"/>
          </w:tcPr>
          <w:p w14:paraId="2188400E" w14:textId="77777777" w:rsidR="00112FBD" w:rsidRDefault="00112FBD" w:rsidP="00280CF7">
            <w:pPr>
              <w:pStyle w:val="Info"/>
              <w:rPr>
                <w:sz w:val="18"/>
              </w:rPr>
            </w:pPr>
          </w:p>
        </w:tc>
        <w:tc>
          <w:tcPr>
            <w:tcW w:w="1094" w:type="dxa"/>
          </w:tcPr>
          <w:p w14:paraId="030E1CD3" w14:textId="77777777" w:rsidR="00112FBD" w:rsidRDefault="00112FBD" w:rsidP="00280CF7">
            <w:pPr>
              <w:pStyle w:val="Info"/>
              <w:rPr>
                <w:sz w:val="18"/>
              </w:rPr>
            </w:pPr>
          </w:p>
        </w:tc>
      </w:tr>
      <w:tr w:rsidR="00112FBD" w:rsidRPr="00CF5977" w14:paraId="271C6B94" w14:textId="77777777" w:rsidTr="00112FBD">
        <w:trPr>
          <w:trHeight w:val="181"/>
        </w:trPr>
        <w:tc>
          <w:tcPr>
            <w:tcW w:w="1276" w:type="dxa"/>
          </w:tcPr>
          <w:p w14:paraId="08D2B993" w14:textId="0857DB72" w:rsidR="00112FBD" w:rsidRDefault="00112FBD" w:rsidP="00280CF7">
            <w:pPr>
              <w:pStyle w:val="Info"/>
              <w:rPr>
                <w:sz w:val="18"/>
              </w:rPr>
            </w:pPr>
            <w:r>
              <w:rPr>
                <w:sz w:val="18"/>
              </w:rPr>
              <w:t>Multiplayer-Server</w:t>
            </w:r>
            <w:bookmarkStart w:id="0" w:name="_GoBack"/>
            <w:bookmarkEnd w:id="0"/>
          </w:p>
        </w:tc>
        <w:tc>
          <w:tcPr>
            <w:tcW w:w="1843" w:type="dxa"/>
          </w:tcPr>
          <w:p w14:paraId="1725F3C7" w14:textId="77777777" w:rsidR="00112FBD" w:rsidRDefault="00112FBD" w:rsidP="00280CF7">
            <w:pPr>
              <w:pStyle w:val="Info"/>
              <w:rPr>
                <w:sz w:val="18"/>
              </w:rPr>
            </w:pPr>
          </w:p>
        </w:tc>
        <w:tc>
          <w:tcPr>
            <w:tcW w:w="2977" w:type="dxa"/>
          </w:tcPr>
          <w:p w14:paraId="2605D5B0" w14:textId="77777777" w:rsidR="00112FBD" w:rsidRDefault="00112FBD" w:rsidP="00280CF7">
            <w:pPr>
              <w:pStyle w:val="Info"/>
              <w:rPr>
                <w:sz w:val="18"/>
              </w:rPr>
            </w:pPr>
          </w:p>
        </w:tc>
        <w:tc>
          <w:tcPr>
            <w:tcW w:w="2125" w:type="dxa"/>
          </w:tcPr>
          <w:p w14:paraId="48E383D9" w14:textId="77777777" w:rsidR="00112FBD" w:rsidRDefault="00112FBD" w:rsidP="00280CF7">
            <w:pPr>
              <w:pStyle w:val="Info"/>
              <w:rPr>
                <w:sz w:val="18"/>
              </w:rPr>
            </w:pPr>
          </w:p>
        </w:tc>
        <w:tc>
          <w:tcPr>
            <w:tcW w:w="1094" w:type="dxa"/>
          </w:tcPr>
          <w:p w14:paraId="5B45FD8A" w14:textId="77777777" w:rsidR="00112FBD" w:rsidRDefault="00112FBD" w:rsidP="00280CF7">
            <w:pPr>
              <w:pStyle w:val="Info"/>
              <w:rPr>
                <w:sz w:val="18"/>
              </w:rPr>
            </w:pPr>
          </w:p>
        </w:tc>
      </w:tr>
    </w:tbl>
    <w:p w14:paraId="4D30FE0F" w14:textId="77777777" w:rsidR="00107DA0" w:rsidRPr="00032B33" w:rsidRDefault="00107DA0" w:rsidP="00107DA0"/>
    <w:sectPr w:rsidR="00107DA0" w:rsidRPr="00032B33" w:rsidSect="00783BA1">
      <w:headerReference w:type="default"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C8F10" w14:textId="77777777" w:rsidR="00C65545" w:rsidRDefault="00C65545" w:rsidP="00BF7E1D">
      <w:r>
        <w:separator/>
      </w:r>
    </w:p>
  </w:endnote>
  <w:endnote w:type="continuationSeparator" w:id="0">
    <w:p w14:paraId="539F9FE2" w14:textId="77777777" w:rsidR="00C65545" w:rsidRDefault="00C65545"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Frutiger Next LT W1G">
    <w:altName w:val="Andale Mono"/>
    <w:charset w:val="00"/>
    <w:family w:val="auto"/>
    <w:pitch w:val="variable"/>
    <w:sig w:usb0="A00002AF" w:usb1="5000205B"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992FF" w14:textId="3E567310" w:rsidR="00C27921" w:rsidRDefault="00C27921" w:rsidP="00C27921">
    <w:pPr>
      <w:pStyle w:val="Fuzeile1"/>
    </w:pPr>
    <w:r>
      <w:t xml:space="preserve">Multimedia Engineering </w:t>
    </w:r>
    <w:r w:rsidR="00476C2D">
      <w:t>Wintersemester</w:t>
    </w:r>
    <w:r>
      <w:t xml:space="preserve"> 2016</w:t>
    </w:r>
    <w:r w:rsidR="00476C2D">
      <w:t>/17</w:t>
    </w:r>
    <w:r>
      <w:t xml:space="preserve">: </w:t>
    </w:r>
    <w:r w:rsidR="00280CF7">
      <w:t>Technische Recherche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9DE72" w14:textId="77777777" w:rsidR="00C65545" w:rsidRDefault="00C65545" w:rsidP="00BF7E1D">
      <w:r>
        <w:separator/>
      </w:r>
    </w:p>
  </w:footnote>
  <w:footnote w:type="continuationSeparator" w:id="0">
    <w:p w14:paraId="79A38D2E" w14:textId="77777777" w:rsidR="00C65545" w:rsidRDefault="00C65545" w:rsidP="00BF7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7883E" w14:textId="77777777" w:rsidR="0021024C" w:rsidRDefault="0021024C">
    <w:pPr>
      <w:pStyle w:val="Kopfzeile"/>
    </w:pPr>
    <w:r>
      <w:rPr>
        <w:noProof/>
      </w:rPr>
      <mc:AlternateContent>
        <mc:Choice Requires="wpg">
          <w:drawing>
            <wp:anchor distT="0" distB="0" distL="114300" distR="114300" simplePos="0" relativeHeight="251658240" behindDoc="0" locked="0" layoutInCell="1" allowOverlap="1" wp14:anchorId="294606DC" wp14:editId="7E81FFD5">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DBE87" id="Gruppierung 1" o:spid="_x0000_s1026" style="position:absolute;margin-left:-24.15pt;margin-top:-36.5pt;width:548.3pt;height:92.25pt;z-index:251658240" coordorigin="952,-20" coordsize="10966,1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">
              <o:lock v:ext="edit" aspectratio="t"/>
              <v:rect id="AutoShape 2" o:spid="_x0000_s1027" style="position:absolute;left:952;top:-20;width:10966;height:18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rect id="Rectangle 3" o:spid="_x0000_s1028" style="position:absolute;left:2920;top:-20;width:4500;height:8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mYBfwwAA&#10;ANoAAAAPAAAAZHJzL2Rvd25yZXYueG1sRI9Pi8IwFMTvwn6H8Ba82VRFWatRlmUXFU/+AfH2aJ5t&#10;sXmpTdTqpzeCsMdhZn7DTGaNKcWValdYVtCNYhDEqdUFZwp227/OFwjnkTWWlknBnRzMph+tCSba&#10;3nhN143PRICwS1BB7n2VSOnSnAy6yFbEwTva2qAPss6krvEW4KaUvTgeSoMFh4UcK/rJKT1tLkbB&#10;eTnkeYH7XfNw2Wow8vFhkf4q1f5svscgPDX+P/xuL7SCPryuhBsgp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mYBfwwAAANoAAAAPAAAAAAAAAAAAAAAAAJcCAABkcnMvZG93&#10;bnJldi54bWxQSwUGAAAAAAQABAD1AAAAhwMAAAAA&#10;" fillcolor="#8e8e8d" stroked="f"/>
              <v:rect id="Rectangle 4" o:spid="_x0000_s1029" style="position:absolute;left:7420;top:-20;width:4498;height:8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odNwwAA&#10;ANoAAAAPAAAAZHJzL2Rvd25yZXYueG1sRI9BawIxFITvQv9DeIXeNNu1SFmNIsWC9CJuS70+Ns/d&#10;6OZlTdJ1/fdNoeBxmJlvmMVqsK3oyQfjWMHzJANBXDltuFbw9fk+fgURIrLG1jEpuFGA1fJhtMBC&#10;uyvvqS9jLRKEQ4EKmhi7QspQNWQxTFxHnLyj8xZjkr6W2uM1wW0r8yybSYuG00KDHb01VJ3LH6tg&#10;bTZTn2e7j+/9ydjKHspTeymVenoc1nMQkYZ4D/+3t1rBC/xdSTd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DodNwwAAANoAAAAPAAAAAAAAAAAAAAAAAJcCAABkcnMvZG93&#10;bnJldi54bWxQSwUGAAAAAAQABAD1AAAAhwMAAAAA&#10;" fillcolor="#9c004b" stroked="f"/>
              <v:shape id="Freeform 5" o:spid="_x0000_s1030" style="position:absolute;left:2077;top:1630;width:2248;height:195;visibility:visible;mso-wrap-style:square;v-text-anchor:top" coordsize="2266,1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LBsDwgAA&#10;ANoAAAAPAAAAZHJzL2Rvd25yZXYueG1sRI9BawIxFITvQv9DeAVvmrVQsatRpKXFSw+ue+jxuXlu&#10;gpuXZRPX9d83guBxmJlvmNVmcI3oqQvWs4LZNANBXHltuVZQHr4nCxAhImtsPJOCGwXYrF9GK8y1&#10;v/Ke+iLWIkE45KjAxNjmUobKkMMw9S1x8k6+cxiT7GqpO7wmuGvkW5bNpUPLacFgS5+GqnNxcQp6&#10;05D92BZ29lXdfszl2P/+lVKp8euwXYKINMRn+NHeaQXvcL+SboB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8sGwPCAAAA2gAAAA8AAAAAAAAAAAAAAAAAlwIAAGRycy9kb3du&#10;cmV2LnhtbFBLBQYAAAAABAAEAPUAAACGAwAAAAA=&#10;" path="m2199,118c2195,111,2194,104,2194,96,2194,82,2198,63,2216,63,2234,63,2239,82,2239,96,2239,110,2234,128,2216,128,2207,128,2202,124,2199,118m2173,189c2185,193,2198,195,2211,195,2246,195,2266,177,2266,142,2266,45,2266,45,2266,45,2239,45,2239,45,2239,45,2239,62,2239,62,2239,62,2233,49,2220,43,2206,43,2176,43,2164,69,2164,96,2164,122,2176,148,2206,148,2219,148,2231,142,2238,130,2238,142,2238,142,2238,142,2238,162,2228,175,2205,175,2194,175,2183,173,2174,168l2173,189xm2115,148c2115,102,2115,102,2115,102,2115,86,2121,68,2140,68,2143,68,2146,68,2149,69,2150,44,2150,44,2150,44,2147,43,2145,43,2142,43,2128,43,2118,54,2113,65,2112,45,2112,45,2112,45,2085,45,2085,45,2085,45,2086,53,2086,60,2086,68,2086,148,2086,148,2086,148l2115,148xm2058,148c2057,141,2057,133,2057,125,2057,45,2057,45,2057,45,2028,45,2028,45,2028,45,2028,102,2028,102,2028,102,2028,116,2024,130,2008,130,1992,130,1991,118,1991,105,1991,45,1991,45,1991,45,1963,45,1963,45,1963,45,1963,112,1963,112,1963,112,1963,135,1972,150,1997,150,2012,150,2024,144,2030,131,2031,148,2031,148,2031,148l2058,148xm1868,119c1865,112,1864,103,1864,96,1864,82,1868,63,1886,63,1905,63,1908,81,1908,96,1908,111,1905,130,1886,130,1877,130,1872,125,1868,119m1862,148c1863,131,1863,131,1863,131,1869,144,1881,150,1895,150,1927,150,1938,124,1938,96,1938,69,1927,43,1896,43,1883,43,1870,50,1865,62,1865,,1865,,1865,,1836,,1836,,1836,,1836,148,1836,148,1836,148l1862,148xm1737,145c1747,149,1757,150,1768,150,1789,150,1811,142,1811,117,1811,81,1764,89,1764,73,1764,64,1774,62,1781,62,1790,62,1798,64,1806,67,1807,47,1807,47,1807,47,1799,45,1789,43,1779,43,1760,43,1737,51,1737,74,1737,108,1785,101,1785,119,1785,128,1778,131,1767,131,1757,131,1748,129,1739,124l1737,145xm1646,148c1646,91,1646,91,1646,91,1646,78,1650,63,1666,63,1682,63,1683,76,1683,88,1683,148,1683,148,1683,148,1712,148,1712,148,1712,148,1712,81,1712,81,1712,81,1712,58,1702,43,1677,43,1662,43,1650,49,1643,62,1643,45,1643,45,1643,45,1616,45,1616,45,1616,45,1617,53,1617,61,1617,68,1617,148,1617,148,1617,148l1646,148xm1594,103c1594,96,1594,96,1594,96,1594,65,1581,43,1548,43,1518,43,1497,66,1497,96,1497,130,1517,150,1555,150,1567,150,1580,148,1588,144,1587,125,1587,125,1587,125,1580,129,1569,132,1559,132,1537,132,1525,121,1525,103l1594,103xm1525,87c1525,74,1533,60,1548,60,1564,60,1568,74,1568,87l1525,87xm1405,118c1402,111,1401,104,1401,96,1401,82,1405,63,1423,63,1441,63,1446,82,1446,96,1446,110,1441,128,1423,128,1414,128,1409,124,1405,118m1379,189c1392,193,1405,195,1418,195,1453,195,1473,177,1473,142,1473,45,1473,45,1473,45,1446,45,1446,45,1446,45,1446,62,1446,62,1446,62,1439,49,1427,43,1413,43,1383,43,1371,69,1371,96,1371,122,1383,148,1413,148,1426,148,1438,142,1445,130,1445,142,1445,142,1445,142,1445,162,1435,175,1412,175,1401,175,1390,173,1381,168l1379,189xm1352,103c1352,96,1352,96,1352,96,1352,65,1340,43,1307,43,1276,43,1256,66,1256,96,1256,130,1276,150,1314,150,1325,150,1339,148,1347,144,1346,125,1346,125,1346,125,1338,129,1327,132,1317,132,1295,132,1284,121,1283,103l1352,103xm1283,87c1284,74,1291,60,1307,60,1323,60,1327,74,1327,87l1283,87xm1162,148c1162,91,1162,91,1162,91,1173,91,1173,91,1173,91,1188,91,1191,97,1197,114,1210,148,1210,148,1210,148,1243,148,1243,148,1243,148,1225,104,1225,104,1225,104,1219,90,1214,84,1203,81,1220,78,1234,67,1234,47,1234,20,1210,11,1186,11,1132,11,1132,11,1132,11,1132,148,1132,148,1132,148l1162,148xm1162,32c1176,32,1176,32,1176,32,1191,32,1204,35,1204,50,1204,67,1189,71,1175,71,1162,71,1162,71,1162,71l1162,32xm1045,128c1041,129,1038,130,1034,130,1024,130,1021,123,1021,114,1021,64,1021,64,1021,64,1044,64,1044,64,1044,64,1044,45,1044,45,1044,45,1021,45,1021,45,1021,45,1021,15,1021,15,1021,15,993,24,993,24,993,24,993,45,993,45,993,45,975,45,975,45,975,45,975,64,975,64,975,64,993,64,993,64,993,64,993,114,993,114,993,114,993,135,999,150,1022,150,1030,150,1038,149,1046,146l1045,128xm904,3c883,3,883,3,883,3,883,26,883,26,883,26,904,26,904,26,904,26l904,3xm944,3c922,3,922,3,922,3,922,26,922,26,922,26,944,26,944,26,944,26l944,3xm958,148c957,141,957,134,957,124,957,83,957,83,957,83,957,53,937,43,909,43,898,43,885,46,874,50,875,69,875,69,875,69,885,64,896,61,905,61,921,61,930,66,930,81,930,85,930,85,930,85,926,84,921,84,917,84,888,84,862,92,862,119,862,139,878,150,897,150,913,150,924,144,931,133,931,148,931,148,931,148l958,148xm930,99c930,103,930,103,930,103,930,119,922,133,904,133,896,133,889,128,889,118,889,102,907,99,924,99l930,99xm845,128c842,129,838,130,834,130,824,130,822,123,822,114,822,64,822,64,822,64,845,64,845,64,845,64,845,45,845,45,845,45,822,45,822,45,822,45,822,15,822,15,822,15,794,24,794,24,794,24,794,45,794,45,794,45,775,45,775,45,775,45,775,64,775,64,775,64,794,64,794,64,794,64,794,114,794,114,794,114,794,135,799,150,823,150,831,150,839,149,846,146l845,128xm756,45c728,45,728,45,728,45,728,148,728,148,728,148,756,148,756,148,756,148l756,45xm756,3c728,3,728,3,728,3,728,26,728,26,728,26,756,26,756,26,756,26l756,3xm629,145c638,149,648,150,660,150,681,150,703,142,703,117,703,81,655,89,655,73,655,64,665,62,672,62,681,62,689,64,698,67,699,47,699,47,699,47,691,45,681,43,670,43,652,43,628,51,628,74,628,108,676,101,676,119,676,128,669,131,658,131,649,131,639,129,630,124l629,145xm576,148c576,102,576,102,576,102,576,86,583,68,602,68,605,68,608,68,610,69,611,44,611,44,611,44,609,43,606,43,603,43,589,43,579,54,574,65,574,45,574,45,574,45,547,45,547,45,547,45,548,53,548,60,548,68,548,148,548,148,548,148l576,148xm524,103c524,96,524,96,524,96,524,65,512,43,479,43,448,43,428,66,428,96,428,130,448,150,486,150,497,150,511,148,519,144,518,125,518,125,518,125,510,129,499,132,489,132,467,132,456,121,455,103l524,103xm455,87c456,74,463,60,479,60,495,60,499,74,499,87l455,87xm385,148c418,45,418,45,418,45,389,45,389,45,389,45,368,127,368,127,368,127,346,45,346,45,346,45,317,45,317,45,317,45,349,148,349,148,349,148l385,148xm298,45c270,45,270,45,270,45,270,148,270,148,270,148,298,148,298,148,298,148l298,45xm298,3c270,3,270,3,270,3,270,26,270,26,270,26,298,26,298,26,298,26l298,3xm174,148c174,91,174,91,174,91,174,78,179,63,195,63,210,63,212,76,212,88,212,148,212,148,212,148,240,148,240,148,240,148,240,81,240,81,240,81,240,58,230,43,205,43,191,43,179,49,172,62,172,45,172,45,172,45,145,45,145,45,145,45,146,53,146,61,146,68,146,148,146,148,146,148l174,148xm30,11c0,11,,11,,11,,98,,98,,98,,133,24,150,57,150,90,150,115,132,115,97,115,11,115,11,115,11,85,11,85,11,85,11,85,97,85,97,85,97,85,115,76,128,57,128,38,128,30,114,30,97l30,11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3C0wwAA&#10;ANoAAAAPAAAAZHJzL2Rvd25yZXYueG1sRI/RasJAFETfC/2H5RZ8q5sEtJK6BhsQAtWHqB9wyV6T&#10;1OzdkN3G+PddQejjMDNnmHU2mU6MNLjWsoJ4HoEgrqxuuVZwPu3eVyCcR9bYWSYFd3KQbV5f1phq&#10;e+OSxqOvRYCwS1FB432fSumqhgy6ue2Jg3exg0Ef5FBLPeAtwE0nkyhaSoMth4UGe8obqq7HX6Pg&#10;8MGLoijL0Sfx9+nrkq/OP9FeqdnbtP0E4Wny/+Fnu9AKlvC4Em6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J3C0wwAAANoAAAAPAAAAAAAAAAAAAAAAAJcCAABkcnMvZG93&#10;bnJldi54bWxQSwUGAAAAAAQABAD1AAAAhwMAAAAA&#10;" fillcolor="#8e8e8d" stroked="f"/>
              <v:shape id="Freeform 7" o:spid="_x0000_s1032" style="position:absolute;left:1632;top:819;width:445;height:536;visibility:visible;mso-wrap-style:square;v-text-anchor:top" coordsize="449,5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jtwWwwAA&#10;ANoAAAAPAAAAZHJzL2Rvd25yZXYueG1sRI9BawIxFITvhf6H8AQvpWb1oLIaRSoWoYei9gc8Ns/d&#10;aPKybtJ17a9vBMHjMDPfMPNl56xoqQnGs4LhIANBXHhtuFTwc9i8T0GEiKzReiYFNwqwXLy+zDHX&#10;/so7avexFAnCIUcFVYx1LmUoKnIYBr4mTt7RNw5jkk0pdYPXBHdWjrJsLB0aTgsV1vRRUXHe/zoF&#10;p8OX6wr7Zz4vq/G0tW79/WZOSvV73WoGIlIXn+FHe6sVTOB+Jd0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jtwWwwAAANoAAAAPAAAAAAAAAAAAAAAAAJcCAABkcnMvZG93&#10;bnJldi54bWxQSwUGAAAAAAQABAD1AAAAhwMAAAAA&#10;" path="m0,0c140,,140,,140,,140,305,140,305,140,305,140,350,147,382,160,402,174,422,195,432,224,432,254,432,277,422,292,400,308,379,315,347,315,305,315,,315,,315,,449,,449,,449,,449,305,449,305,449,305,449,383,430,441,393,479,355,518,299,537,224,537,150,537,94,518,57,479,19,440,,382,,305l0,0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ZDeuwAA&#10;ANoAAAAPAAAAZHJzL2Rvd25yZXYueG1sRE/JCsIwEL0L/kMYwZumVXCpRhFBED25gNexGdtiMylN&#10;rPXvzUHw+Hj7ct2aUjRUu8KygngYgSBOrS44U3C97AYzEM4jaywtk4IPOVivup0lJtq++UTN2Wci&#10;hLBLUEHufZVI6dKcDLqhrYgD97C1QR9gnUld4zuEm1KOomgiDRYcGnKsaJtT+jy/jIJ7OeE2Nnb+&#10;0NvbMT40Yzu935Tq99rNAoSn1v/FP/deKwhbw5VwA+Tq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rGWQ3rsAAADaAAAADwAAAAAAAAAAAAAAAACXAgAAZHJzL2Rvd25yZXYueG1s&#10;UEsFBgAAAAAEAAQA9QAAAH8DAAAAAA==&#10;" path="m0,0c209,,209,,209,,278,,330,11,363,34,397,56,414,91,414,137,414,171,405,199,387,221,369,243,344,257,310,265,338,275,360,303,377,351,377,351,377,351,377,351,440,525,440,525,440,525,294,525,294,525,294,525,248,381,248,381,248,381,240,358,230,342,217,333,204,324,185,320,157,320,137,320,137,320,137,320,137,525,137,525,137,525,,525,,525,,525l0,0xm137,92c137,227,137,227,137,227,186,227,186,227,186,227,217,227,239,221,254,210,270,200,277,183,277,161,277,137,269,120,252,109,235,98,208,92,172,92l137,92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21"/>
    <w:rsid w:val="000067C5"/>
    <w:rsid w:val="000249B5"/>
    <w:rsid w:val="00032B33"/>
    <w:rsid w:val="00045FC3"/>
    <w:rsid w:val="000827B3"/>
    <w:rsid w:val="000D50A6"/>
    <w:rsid w:val="00107DA0"/>
    <w:rsid w:val="00112FBD"/>
    <w:rsid w:val="0015370C"/>
    <w:rsid w:val="001A043D"/>
    <w:rsid w:val="001C39B1"/>
    <w:rsid w:val="001C4535"/>
    <w:rsid w:val="001D75D4"/>
    <w:rsid w:val="0021024C"/>
    <w:rsid w:val="00254660"/>
    <w:rsid w:val="00271DD5"/>
    <w:rsid w:val="00280CF7"/>
    <w:rsid w:val="002C63BE"/>
    <w:rsid w:val="00360D7F"/>
    <w:rsid w:val="003907B9"/>
    <w:rsid w:val="003D3C4D"/>
    <w:rsid w:val="00430C15"/>
    <w:rsid w:val="004349C7"/>
    <w:rsid w:val="00476C2D"/>
    <w:rsid w:val="00483E85"/>
    <w:rsid w:val="004E19B0"/>
    <w:rsid w:val="00562D02"/>
    <w:rsid w:val="00583C75"/>
    <w:rsid w:val="00587E3F"/>
    <w:rsid w:val="00593FDC"/>
    <w:rsid w:val="005C7706"/>
    <w:rsid w:val="00606B9A"/>
    <w:rsid w:val="00643E14"/>
    <w:rsid w:val="00671573"/>
    <w:rsid w:val="006C0C4E"/>
    <w:rsid w:val="006C7D04"/>
    <w:rsid w:val="006E659C"/>
    <w:rsid w:val="00700AA2"/>
    <w:rsid w:val="007046B2"/>
    <w:rsid w:val="00783BA1"/>
    <w:rsid w:val="00797A91"/>
    <w:rsid w:val="007A157F"/>
    <w:rsid w:val="007D48D5"/>
    <w:rsid w:val="00800E88"/>
    <w:rsid w:val="00881B90"/>
    <w:rsid w:val="00910562"/>
    <w:rsid w:val="00940FF4"/>
    <w:rsid w:val="009B5608"/>
    <w:rsid w:val="009C57C7"/>
    <w:rsid w:val="00AA2B95"/>
    <w:rsid w:val="00AA520F"/>
    <w:rsid w:val="00AB7BAA"/>
    <w:rsid w:val="00AE16EE"/>
    <w:rsid w:val="00B42C27"/>
    <w:rsid w:val="00B84D23"/>
    <w:rsid w:val="00B96E9C"/>
    <w:rsid w:val="00BD0974"/>
    <w:rsid w:val="00BD610C"/>
    <w:rsid w:val="00BF7E1D"/>
    <w:rsid w:val="00C27921"/>
    <w:rsid w:val="00C47EC6"/>
    <w:rsid w:val="00C53F82"/>
    <w:rsid w:val="00C65545"/>
    <w:rsid w:val="00CC432B"/>
    <w:rsid w:val="00D61FBC"/>
    <w:rsid w:val="00D92944"/>
    <w:rsid w:val="00D9461C"/>
    <w:rsid w:val="00DC2896"/>
    <w:rsid w:val="00DC6D65"/>
    <w:rsid w:val="00DD11F7"/>
    <w:rsid w:val="00DD547F"/>
    <w:rsid w:val="00DF09F2"/>
    <w:rsid w:val="00E37F0B"/>
    <w:rsid w:val="00E57FA9"/>
    <w:rsid w:val="00E75BE1"/>
    <w:rsid w:val="00EA742A"/>
    <w:rsid w:val="00EF455D"/>
    <w:rsid w:val="00F3549A"/>
    <w:rsid w:val="00FA5252"/>
    <w:rsid w:val="00FC52F1"/>
    <w:rsid w:val="00FE242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CBD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27921"/>
    <w:rPr>
      <w:rFonts w:ascii="Frutiger Next LT W1G" w:hAnsi="Frutiger Next LT W1G"/>
      <w:lang w:val="de-DE"/>
    </w:rPr>
  </w:style>
  <w:style w:type="paragraph" w:styleId="berschrift1">
    <w:name w:val="heading 1"/>
    <w:basedOn w:val="Standard"/>
    <w:next w:val="Standard"/>
    <w:link w:val="berschrift1Zchn"/>
    <w:uiPriority w:val="9"/>
    <w:qFormat/>
    <w:rsid w:val="00C279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style>
  <w:style w:type="paragraph" w:customStyle="1" w:styleId="Featureliste">
    <w:name w:val="Featureliste"/>
    <w:basedOn w:val="Inhalt"/>
    <w:qFormat/>
    <w:rsid w:val="00E37F0B"/>
    <w:pPr>
      <w:numPr>
        <w:numId w:val="4"/>
      </w:numPr>
    </w:pPr>
    <w:rPr>
      <w:sz w:val="28"/>
    </w:rPr>
  </w:style>
  <w:style w:type="character" w:customStyle="1" w:styleId="berschrift1Zchn">
    <w:name w:val="Überschrift 1 Zchn"/>
    <w:basedOn w:val="Absatz-Standardschriftart"/>
    <w:link w:val="berschrift1"/>
    <w:uiPriority w:val="9"/>
    <w:rsid w:val="00C27921"/>
    <w:rPr>
      <w:rFonts w:asciiTheme="majorHAnsi" w:eastAsiaTheme="majorEastAsia" w:hAnsiTheme="majorHAnsi" w:cstheme="majorBidi"/>
      <w:color w:val="365F91" w:themeColor="accent1" w:themeShade="BF"/>
      <w:sz w:val="32"/>
      <w:szCs w:val="32"/>
      <w:lang w:val="de-DE"/>
    </w:rPr>
  </w:style>
  <w:style w:type="paragraph" w:styleId="Titel">
    <w:name w:val="Title"/>
    <w:basedOn w:val="Standard"/>
    <w:next w:val="Standard"/>
    <w:link w:val="TitelZchn"/>
    <w:uiPriority w:val="10"/>
    <w:qFormat/>
    <w:rsid w:val="00C27921"/>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C27921"/>
    <w:rPr>
      <w:rFonts w:ascii="Frutiger Next LT W1G" w:eastAsiaTheme="majorEastAsia" w:hAnsi="Frutiger Next LT W1G" w:cstheme="majorBidi"/>
      <w:spacing w:val="-10"/>
      <w:kern w:val="28"/>
      <w:sz w:val="56"/>
      <w:szCs w:val="56"/>
      <w:lang w:val="de-DE"/>
    </w:rPr>
  </w:style>
  <w:style w:type="paragraph" w:customStyle="1" w:styleId="AktuellesDatum">
    <w:name w:val="Aktuelles Datum"/>
    <w:basedOn w:val="Standard"/>
    <w:qFormat/>
    <w:rsid w:val="00881B90"/>
    <w:pPr>
      <w:spacing w:before="360"/>
    </w:pPr>
    <w:rPr>
      <w:color w:val="7F7F7F" w:themeColor="text1" w:themeTint="80"/>
      <w:sz w:val="20"/>
    </w:rPr>
  </w:style>
  <w:style w:type="paragraph" w:customStyle="1" w:styleId="Fuzeile1">
    <w:name w:val="Fußzeile1"/>
    <w:basedOn w:val="Standard"/>
    <w:qFormat/>
    <w:rsid w:val="00C27921"/>
    <w:pPr>
      <w:jc w:val="right"/>
    </w:pPr>
    <w:rPr>
      <w:color w:val="7F7F7F" w:themeColor="text1" w:themeTint="80"/>
      <w:sz w:val="20"/>
    </w:rPr>
  </w:style>
  <w:style w:type="table" w:styleId="Tabellenraster">
    <w:name w:val="Table Grid"/>
    <w:basedOn w:val="NormaleTabelle"/>
    <w:uiPriority w:val="59"/>
    <w:rsid w:val="00C27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elInformationen">
    <w:name w:val="Label Informationen"/>
    <w:basedOn w:val="Standard"/>
    <w:qFormat/>
    <w:rsid w:val="00C27921"/>
    <w:rPr>
      <w:color w:val="7F7F7F" w:themeColor="text1" w:themeTint="80"/>
      <w:sz w:val="20"/>
    </w:rPr>
  </w:style>
  <w:style w:type="paragraph" w:customStyle="1" w:styleId="InhaltInformationen">
    <w:name w:val="Inhalt Informationen"/>
    <w:basedOn w:val="LabelInformationen"/>
    <w:qFormat/>
    <w:rsid w:val="00C27921"/>
    <w:rPr>
      <w:color w:val="000000" w:themeColor="text1"/>
    </w:rPr>
  </w:style>
  <w:style w:type="paragraph" w:customStyle="1" w:styleId="ReadmeTemplate">
    <w:name w:val="Readme Template"/>
    <w:basedOn w:val="Standard"/>
    <w:qFormat/>
    <w:rsid w:val="00C27921"/>
    <w:pPr>
      <w:pBdr>
        <w:top w:val="single" w:sz="4" w:space="4" w:color="C0504D" w:themeColor="accent2"/>
        <w:left w:val="single" w:sz="4" w:space="4" w:color="C0504D" w:themeColor="accent2"/>
        <w:bottom w:val="single" w:sz="4" w:space="4" w:color="C0504D" w:themeColor="accent2"/>
        <w:right w:val="single" w:sz="4" w:space="4" w:color="C0504D" w:themeColor="accent2"/>
      </w:pBdr>
      <w:spacing w:before="120" w:after="120"/>
      <w:ind w:left="284" w:right="284"/>
    </w:pPr>
    <w:rPr>
      <w:color w:val="C0504D" w:themeColor="accent2"/>
      <w:sz w:val="22"/>
    </w:rPr>
  </w:style>
  <w:style w:type="paragraph" w:customStyle="1" w:styleId="Feature-Beschreibung">
    <w:name w:val="Feature-Beschreibung"/>
    <w:basedOn w:val="Standard"/>
    <w:qFormat/>
    <w:rsid w:val="00107DA0"/>
    <w:pPr>
      <w:spacing w:after="120"/>
      <w:ind w:left="284"/>
    </w:pPr>
    <w:rPr>
      <w:sz w:val="22"/>
    </w:rPr>
  </w:style>
  <w:style w:type="paragraph" w:customStyle="1" w:styleId="Feature-Titel">
    <w:name w:val="Feature-Titel"/>
    <w:basedOn w:val="Feature-Beschreibung"/>
    <w:qFormat/>
    <w:rsid w:val="00107DA0"/>
    <w:pPr>
      <w:spacing w:before="240"/>
      <w:ind w:left="0"/>
    </w:pPr>
    <w:rPr>
      <w:sz w:val="24"/>
    </w:rPr>
  </w:style>
  <w:style w:type="paragraph" w:customStyle="1" w:styleId="Info">
    <w:name w:val="Info"/>
    <w:basedOn w:val="Inhalt"/>
    <w:qFormat/>
    <w:rsid w:val="00280CF7"/>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on/Documents/Universita&#776;t/Kurse/Multimedia%20Engineering/MME%2016SS/03_Projekte/Templates/ProjektAnforderungen.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ProjektAnforderungen.dotx</Template>
  <TotalTime>0</TotalTime>
  <Pages>2</Pages>
  <Words>320</Words>
  <Characters>2017</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Chair of Media Informatics - University of Regensbu</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Bazo</dc:creator>
  <cp:keywords/>
  <dc:description/>
  <cp:lastModifiedBy>robin.kunath@web.de</cp:lastModifiedBy>
  <cp:revision>17</cp:revision>
  <dcterms:created xsi:type="dcterms:W3CDTF">2016-06-14T06:59:00Z</dcterms:created>
  <dcterms:modified xsi:type="dcterms:W3CDTF">2017-01-18T13:21:00Z</dcterms:modified>
</cp:coreProperties>
</file>